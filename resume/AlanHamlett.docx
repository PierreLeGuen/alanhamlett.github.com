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14:paraId="5EF95E6A" w14:textId="77777777">
        <w:tc>
          <w:tcPr>
            <w:tcW w:w="750" w:type="pct"/>
          </w:tcPr>
          <w:p w14:paraId="0E67D441" w14:textId="77777777" w:rsidR="009F19E9" w:rsidRDefault="009F19E9" w:rsidP="00620EA4">
            <w:pPr>
              <w:pStyle w:val="Heading1"/>
            </w:pPr>
          </w:p>
        </w:tc>
        <w:tc>
          <w:tcPr>
            <w:tcW w:w="250" w:type="pct"/>
          </w:tcPr>
          <w:p w14:paraId="40468D37" w14:textId="77777777" w:rsidR="009F19E9" w:rsidRPr="009F19E9" w:rsidRDefault="009F19E9" w:rsidP="009F19E9"/>
        </w:tc>
        <w:tc>
          <w:tcPr>
            <w:tcW w:w="4000" w:type="pct"/>
          </w:tcPr>
          <w:p w14:paraId="6F2874CE" w14:textId="77777777" w:rsidR="00C61995" w:rsidRDefault="00074328" w:rsidP="00074328">
            <w:pPr>
              <w:pStyle w:val="ContactDetails"/>
            </w:pPr>
            <w:r>
              <w:t>Palo Alto</w:t>
            </w:r>
            <w:r w:rsidR="009F19E9">
              <w:t xml:space="preserve">, </w:t>
            </w:r>
            <w:r>
              <w:t>CA</w:t>
            </w:r>
            <w:r w:rsidR="009F19E9">
              <w:br/>
            </w:r>
            <w:r w:rsidR="00C61995">
              <w:t>972.284.9590</w:t>
            </w:r>
          </w:p>
          <w:p w14:paraId="20230074" w14:textId="7E15EECE" w:rsidR="009F19E9" w:rsidRDefault="003C4E18" w:rsidP="00074328">
            <w:pPr>
              <w:pStyle w:val="ContactDetails"/>
            </w:pPr>
            <w:hyperlink r:id="rId9" w:history="1">
              <w:r w:rsidR="00C61995">
                <w:rPr>
                  <w:rStyle w:val="Hyperlink"/>
                  <w:color w:val="7F7F7F" w:themeColor="text1" w:themeTint="80"/>
                  <w:u w:val="none"/>
                </w:rPr>
                <w:t>alan.hamlett@gmail.com</w:t>
              </w:r>
            </w:hyperlink>
          </w:p>
          <w:p w14:paraId="5552A7BA" w14:textId="276BD64A" w:rsidR="00C61995" w:rsidRPr="00C61995" w:rsidRDefault="003C4E18" w:rsidP="00074328">
            <w:pPr>
              <w:pStyle w:val="ContactDetails"/>
            </w:pPr>
            <w:hyperlink r:id="rId10" w:history="1">
              <w:r w:rsidR="00C61995" w:rsidRPr="00C61995">
                <w:rPr>
                  <w:rStyle w:val="Hyperlink"/>
                  <w:color w:val="7F7F7F" w:themeColor="text1" w:themeTint="80"/>
                  <w:u w:val="none"/>
                </w:rPr>
                <w:t>http://ahamlett.com/</w:t>
              </w:r>
            </w:hyperlink>
          </w:p>
        </w:tc>
      </w:tr>
      <w:tr w:rsidR="009F19E9" w14:paraId="08B239E8" w14:textId="77777777" w:rsidTr="00074328">
        <w:trPr>
          <w:trHeight w:val="180"/>
        </w:trPr>
        <w:tc>
          <w:tcPr>
            <w:tcW w:w="750" w:type="pct"/>
          </w:tcPr>
          <w:p w14:paraId="1FA7EC2A" w14:textId="77777777" w:rsidR="009F19E9" w:rsidRDefault="009F19E9" w:rsidP="009F19E9">
            <w:pPr>
              <w:pStyle w:val="SpaceBetween"/>
            </w:pPr>
          </w:p>
        </w:tc>
        <w:tc>
          <w:tcPr>
            <w:tcW w:w="250" w:type="pct"/>
          </w:tcPr>
          <w:p w14:paraId="081BD111" w14:textId="77777777" w:rsidR="009F19E9" w:rsidRPr="009F19E9" w:rsidRDefault="009F19E9" w:rsidP="009F19E9">
            <w:pPr>
              <w:pStyle w:val="SpaceBetween"/>
            </w:pPr>
          </w:p>
        </w:tc>
        <w:tc>
          <w:tcPr>
            <w:tcW w:w="4000" w:type="pct"/>
          </w:tcPr>
          <w:p w14:paraId="2E30296E" w14:textId="77777777" w:rsidR="009F19E9" w:rsidRPr="009F19E9" w:rsidRDefault="009F19E9" w:rsidP="009F19E9">
            <w:pPr>
              <w:pStyle w:val="SpaceBetween"/>
            </w:pPr>
          </w:p>
        </w:tc>
      </w:tr>
      <w:tr w:rsidR="009F19E9" w14:paraId="1814B2A3" w14:textId="77777777" w:rsidTr="00074328">
        <w:trPr>
          <w:trHeight w:val="90"/>
        </w:trPr>
        <w:tc>
          <w:tcPr>
            <w:tcW w:w="750" w:type="pct"/>
          </w:tcPr>
          <w:p w14:paraId="38641DB2" w14:textId="77777777" w:rsidR="009F19E9" w:rsidRDefault="009F19E9" w:rsidP="009F19E9">
            <w:pPr>
              <w:pStyle w:val="SpaceBetween"/>
            </w:pPr>
          </w:p>
        </w:tc>
        <w:tc>
          <w:tcPr>
            <w:tcW w:w="250" w:type="pct"/>
          </w:tcPr>
          <w:p w14:paraId="73D41A24" w14:textId="77777777" w:rsidR="009F19E9" w:rsidRPr="009F19E9" w:rsidRDefault="009F19E9" w:rsidP="009F19E9">
            <w:pPr>
              <w:pStyle w:val="SpaceBetween"/>
            </w:pPr>
          </w:p>
        </w:tc>
        <w:tc>
          <w:tcPr>
            <w:tcW w:w="4000" w:type="pct"/>
          </w:tcPr>
          <w:p w14:paraId="2AFBC72C" w14:textId="77777777" w:rsidR="009F19E9" w:rsidRPr="009F19E9" w:rsidRDefault="009F19E9" w:rsidP="009F19E9">
            <w:pPr>
              <w:pStyle w:val="SpaceBetween"/>
            </w:pPr>
          </w:p>
        </w:tc>
      </w:tr>
      <w:tr w:rsidR="009F19E9" w14:paraId="4F834CD9" w14:textId="77777777">
        <w:tc>
          <w:tcPr>
            <w:tcW w:w="750" w:type="pct"/>
          </w:tcPr>
          <w:p w14:paraId="6D15CDE9" w14:textId="77777777" w:rsidR="009F19E9" w:rsidRPr="00C17340" w:rsidRDefault="009F19E9" w:rsidP="00620EA4">
            <w:pPr>
              <w:pStyle w:val="Heading1"/>
              <w:rPr>
                <w:color w:val="6185E0" w:themeColor="accent4" w:themeTint="99"/>
              </w:rPr>
            </w:pPr>
            <w:r w:rsidRPr="00C17340">
              <w:rPr>
                <w:color w:val="6185E0" w:themeColor="accent4" w:themeTint="99"/>
              </w:rPr>
              <w:t>Experience</w:t>
            </w:r>
          </w:p>
        </w:tc>
        <w:tc>
          <w:tcPr>
            <w:tcW w:w="250" w:type="pct"/>
          </w:tcPr>
          <w:p w14:paraId="78895469" w14:textId="77777777" w:rsidR="009F19E9" w:rsidRPr="00C17340" w:rsidRDefault="009F19E9" w:rsidP="009F19E9">
            <w:pPr>
              <w:rPr>
                <w:color w:val="6185E0" w:themeColor="accent4" w:themeTint="99"/>
              </w:rPr>
            </w:pPr>
          </w:p>
        </w:tc>
        <w:tc>
          <w:tcPr>
            <w:tcW w:w="4000" w:type="pct"/>
          </w:tcPr>
          <w:p w14:paraId="47782838" w14:textId="77777777" w:rsidR="007F4AE1" w:rsidRDefault="003C4E18" w:rsidP="007F4AE1">
            <w:pPr>
              <w:pStyle w:val="Heading2"/>
            </w:pPr>
            <w:sdt>
              <w:sdtPr>
                <w:id w:val="9459739"/>
                <w:placeholder>
                  <w:docPart w:val="ED77F33F48F8C14A9659B36B0C4DF49F"/>
                </w:placeholder>
              </w:sdtPr>
              <w:sdtEndPr/>
              <w:sdtContent>
                <w:r w:rsidR="00074328" w:rsidRPr="00074328">
                  <w:t xml:space="preserve">Software Engineer - </w:t>
                </w:r>
                <w:proofErr w:type="spellStart"/>
                <w:r w:rsidR="00074328" w:rsidRPr="00074328">
                  <w:t>WhiteHat</w:t>
                </w:r>
                <w:proofErr w:type="spellEnd"/>
                <w:r w:rsidR="00074328" w:rsidRPr="00074328">
                  <w:t xml:space="preserve"> Security, Santa Clara, CA</w:t>
                </w:r>
              </w:sdtContent>
            </w:sdt>
            <w:r w:rsidR="007F4AE1">
              <w:tab/>
            </w:r>
            <w:r w:rsidR="00074328">
              <w:t>2011-Present</w:t>
            </w:r>
          </w:p>
          <w:sdt>
            <w:sdtPr>
              <w:id w:val="9459741"/>
              <w:placeholder>
                <w:docPart w:val="B61394484FC2BE4790A98F22579B1200"/>
              </w:placeholder>
            </w:sdtPr>
            <w:sdtEndPr/>
            <w:sdtContent>
              <w:p w14:paraId="67ABD1B8" w14:textId="77777777" w:rsidR="00D11B24" w:rsidRDefault="00D11B24" w:rsidP="00D11B24">
                <w:pPr>
                  <w:pStyle w:val="BodyText"/>
                  <w:numPr>
                    <w:ilvl w:val="0"/>
                    <w:numId w:val="13"/>
                  </w:numPr>
                </w:pPr>
                <w:r>
                  <w:t xml:space="preserve">Develop object oriented Perl for </w:t>
                </w:r>
                <w:r w:rsidR="00482262">
                  <w:t xml:space="preserve">distributed </w:t>
                </w:r>
                <w:r>
                  <w:t>website scanner</w:t>
                </w:r>
                <w:r w:rsidR="00482262">
                  <w:t xml:space="preserve"> daemon</w:t>
                </w:r>
              </w:p>
              <w:p w14:paraId="459976D4" w14:textId="77777777" w:rsidR="007F4AE1" w:rsidRDefault="00D11B24" w:rsidP="00D11B24">
                <w:pPr>
                  <w:pStyle w:val="BodyText"/>
                  <w:numPr>
                    <w:ilvl w:val="0"/>
                    <w:numId w:val="13"/>
                  </w:numPr>
                </w:pPr>
                <w:proofErr w:type="spellStart"/>
                <w:r>
                  <w:t>RESTful</w:t>
                </w:r>
                <w:proofErr w:type="spellEnd"/>
                <w:r>
                  <w:t xml:space="preserve"> API and UI development using Perl, </w:t>
                </w:r>
                <w:proofErr w:type="spellStart"/>
                <w:r w:rsidR="00482262">
                  <w:t>jQuery</w:t>
                </w:r>
                <w:proofErr w:type="spellEnd"/>
                <w:r w:rsidR="00482262">
                  <w:t>, Bootstrap, Knockout &amp; Backbone</w:t>
                </w:r>
              </w:p>
            </w:sdtContent>
          </w:sdt>
          <w:p w14:paraId="2B708DF1" w14:textId="77777777" w:rsidR="007F4AE1" w:rsidRDefault="003C4E18" w:rsidP="007F4AE1">
            <w:pPr>
              <w:pStyle w:val="Heading2"/>
            </w:pPr>
            <w:sdt>
              <w:sdtPr>
                <w:id w:val="8394785"/>
                <w:placeholder>
                  <w:docPart w:val="B5B3FBF60E817B4FA33034343A5D67B2"/>
                </w:placeholder>
              </w:sdtPr>
              <w:sdtEndPr/>
              <w:sdtContent>
                <w:r w:rsidR="00074328" w:rsidRPr="00074328">
                  <w:t>Software Developer - Texas Instruments, Dallas, TX</w:t>
                </w:r>
              </w:sdtContent>
            </w:sdt>
            <w:r w:rsidR="007F4AE1">
              <w:tab/>
            </w:r>
            <w:r w:rsidR="00074328">
              <w:t>2010-2011</w:t>
            </w:r>
          </w:p>
          <w:sdt>
            <w:sdtPr>
              <w:id w:val="8394786"/>
              <w:placeholder>
                <w:docPart w:val="88B7801D11E18745AB8FEAFDB0AA8544"/>
              </w:placeholder>
            </w:sdtPr>
            <w:sdtEndPr/>
            <w:sdtContent>
              <w:p w14:paraId="180211BF" w14:textId="77777777" w:rsidR="00074328" w:rsidRDefault="00D11B24" w:rsidP="00074328">
                <w:pPr>
                  <w:pStyle w:val="BodyText"/>
                  <w:numPr>
                    <w:ilvl w:val="0"/>
                    <w:numId w:val="11"/>
                  </w:numPr>
                </w:pPr>
                <w:r>
                  <w:t>Develop quality control and</w:t>
                </w:r>
                <w:r w:rsidR="00074328">
                  <w:t xml:space="preserve"> </w:t>
                </w:r>
                <w:r>
                  <w:t>project management</w:t>
                </w:r>
                <w:r w:rsidR="00074328">
                  <w:t xml:space="preserve"> </w:t>
                </w:r>
                <w:r>
                  <w:t xml:space="preserve">software </w:t>
                </w:r>
                <w:r w:rsidR="00074328">
                  <w:t xml:space="preserve">using Perl </w:t>
                </w:r>
                <w:r>
                  <w:t>and CGI</w:t>
                </w:r>
              </w:p>
              <w:p w14:paraId="226F92E5" w14:textId="77777777" w:rsidR="007F4AE1" w:rsidRDefault="00074328" w:rsidP="00074328">
                <w:pPr>
                  <w:pStyle w:val="BodyText"/>
                  <w:numPr>
                    <w:ilvl w:val="0"/>
                    <w:numId w:val="11"/>
                  </w:numPr>
                </w:pPr>
                <w:r>
                  <w:t xml:space="preserve">Create </w:t>
                </w:r>
                <w:r w:rsidR="00D11B24">
                  <w:t xml:space="preserve">engineering support software using Perl, </w:t>
                </w:r>
                <w:proofErr w:type="spellStart"/>
                <w:r w:rsidR="00D11B24">
                  <w:t>Tk</w:t>
                </w:r>
                <w:proofErr w:type="spellEnd"/>
                <w:r w:rsidR="00D11B24">
                  <w:t>, and Lisp</w:t>
                </w:r>
              </w:p>
            </w:sdtContent>
          </w:sdt>
          <w:sdt>
            <w:sdtPr>
              <w:rPr>
                <w:rFonts w:asciiTheme="minorHAnsi" w:eastAsiaTheme="minorEastAsia" w:hAnsiTheme="minorHAnsi" w:cstheme="minorBidi"/>
                <w:bCs w:val="0"/>
                <w:color w:val="7F7F7F" w:themeColor="text1" w:themeTint="80"/>
                <w:szCs w:val="22"/>
              </w:rPr>
              <w:id w:val="8394787"/>
              <w:placeholder>
                <w:docPart w:val="F92ED3A2C80EB7438F15E15FE6ED9E23"/>
              </w:placeholder>
            </w:sdtPr>
            <w:sdtEndPr/>
            <w:sdtContent>
              <w:p w14:paraId="2D63321C" w14:textId="77777777" w:rsidR="007F4AE1" w:rsidRDefault="003C4E18" w:rsidP="007F4AE1">
                <w:pPr>
                  <w:pStyle w:val="Heading2"/>
                </w:pPr>
                <w:sdt>
                  <w:sdtPr>
                    <w:id w:val="8394794"/>
                    <w:placeholder>
                      <w:docPart w:val="CD94C022F815324BBBEE9704410598A1"/>
                    </w:placeholder>
                  </w:sdtPr>
                  <w:sdtEndPr/>
                  <w:sdtContent>
                    <w:r w:rsidR="00074328" w:rsidRPr="00074328">
                      <w:t>Software Developer - IC Enable, Dallas, TX</w:t>
                    </w:r>
                  </w:sdtContent>
                </w:sdt>
                <w:r w:rsidR="007F4AE1">
                  <w:tab/>
                </w:r>
                <w:r w:rsidR="00074328">
                  <w:t>2007-2011</w:t>
                </w:r>
              </w:p>
              <w:sdt>
                <w:sdtPr>
                  <w:id w:val="8394795"/>
                  <w:placeholder>
                    <w:docPart w:val="E1499AA207AF214795FBCCE4E756173D"/>
                  </w:placeholder>
                </w:sdtPr>
                <w:sdtEndPr/>
                <w:sdtContent>
                  <w:p w14:paraId="51862A9F" w14:textId="77777777" w:rsidR="00D11B24" w:rsidRDefault="00D11B24" w:rsidP="00D11B24">
                    <w:pPr>
                      <w:pStyle w:val="BodyText"/>
                      <w:numPr>
                        <w:ilvl w:val="0"/>
                        <w:numId w:val="12"/>
                      </w:numPr>
                    </w:pPr>
                    <w:r>
                      <w:t>Develop GUI tools for circuit layout engineers using Lisp</w:t>
                    </w:r>
                  </w:p>
                  <w:p w14:paraId="231DF66C" w14:textId="77777777" w:rsidR="009F19E9" w:rsidRPr="009F19E9" w:rsidRDefault="00D11B24" w:rsidP="00D11B24">
                    <w:pPr>
                      <w:pStyle w:val="BodyText"/>
                      <w:numPr>
                        <w:ilvl w:val="0"/>
                        <w:numId w:val="12"/>
                      </w:numPr>
                    </w:pPr>
                    <w:r>
                      <w:t xml:space="preserve">Create project management web apps using Perl and </w:t>
                    </w:r>
                    <w:proofErr w:type="spellStart"/>
                    <w:r>
                      <w:t>Php</w:t>
                    </w:r>
                    <w:proofErr w:type="spellEnd"/>
                  </w:p>
                </w:sdtContent>
              </w:sdt>
            </w:sdtContent>
          </w:sdt>
        </w:tc>
      </w:tr>
      <w:tr w:rsidR="009F19E9" w14:paraId="0D1086EF" w14:textId="77777777">
        <w:tc>
          <w:tcPr>
            <w:tcW w:w="750" w:type="pct"/>
          </w:tcPr>
          <w:p w14:paraId="7B2802D6" w14:textId="77777777" w:rsidR="009F19E9" w:rsidRDefault="009F19E9" w:rsidP="009F19E9">
            <w:pPr>
              <w:pStyle w:val="SpaceBetween"/>
            </w:pPr>
          </w:p>
        </w:tc>
        <w:tc>
          <w:tcPr>
            <w:tcW w:w="250" w:type="pct"/>
          </w:tcPr>
          <w:p w14:paraId="4901BC0F" w14:textId="77777777" w:rsidR="009F19E9" w:rsidRPr="009F19E9" w:rsidRDefault="009F19E9" w:rsidP="009F19E9">
            <w:pPr>
              <w:pStyle w:val="SpaceBetween"/>
            </w:pPr>
          </w:p>
        </w:tc>
        <w:tc>
          <w:tcPr>
            <w:tcW w:w="4000" w:type="pct"/>
          </w:tcPr>
          <w:p w14:paraId="62987013" w14:textId="77777777" w:rsidR="009F19E9" w:rsidRPr="009F19E9" w:rsidRDefault="009F19E9" w:rsidP="009F19E9">
            <w:pPr>
              <w:pStyle w:val="SpaceBetween"/>
            </w:pPr>
          </w:p>
        </w:tc>
      </w:tr>
      <w:tr w:rsidR="009F19E9" w14:paraId="406E4024" w14:textId="77777777">
        <w:tc>
          <w:tcPr>
            <w:tcW w:w="750" w:type="pct"/>
          </w:tcPr>
          <w:p w14:paraId="4E15463B" w14:textId="31274EC5" w:rsidR="009F19E9" w:rsidRPr="00C17340" w:rsidRDefault="0089321C" w:rsidP="00620EA4">
            <w:pPr>
              <w:pStyle w:val="Heading1"/>
              <w:rPr>
                <w:color w:val="6185E0" w:themeColor="accent4" w:themeTint="99"/>
              </w:rPr>
            </w:pPr>
            <w:r w:rsidRPr="00C17340">
              <w:rPr>
                <w:color w:val="6185E0" w:themeColor="accent4" w:themeTint="99"/>
              </w:rPr>
              <w:t>Projects</w:t>
            </w:r>
          </w:p>
        </w:tc>
        <w:tc>
          <w:tcPr>
            <w:tcW w:w="250" w:type="pct"/>
          </w:tcPr>
          <w:p w14:paraId="2134233F" w14:textId="77777777" w:rsidR="009F19E9" w:rsidRPr="00C17340" w:rsidRDefault="009F19E9" w:rsidP="009F19E9">
            <w:pPr>
              <w:rPr>
                <w:color w:val="6185E0" w:themeColor="accent4" w:themeTint="99"/>
              </w:rPr>
            </w:pPr>
          </w:p>
        </w:tc>
        <w:tc>
          <w:tcPr>
            <w:tcW w:w="4000" w:type="pct"/>
          </w:tcPr>
          <w:p w14:paraId="366AF60E" w14:textId="63E2F5E3" w:rsidR="009F19E9" w:rsidRPr="009F19E9" w:rsidRDefault="003C4E18" w:rsidP="00CE698B">
            <w:pPr>
              <w:pStyle w:val="Heading2"/>
            </w:pPr>
            <w:hyperlink r:id="rId11" w:history="1">
              <w:proofErr w:type="spellStart"/>
              <w:r w:rsidR="00CE698B">
                <w:rPr>
                  <w:rStyle w:val="Hyperlink"/>
                  <w:color w:val="auto"/>
                  <w:u w:val="none"/>
                </w:rPr>
                <w:t>CLMapper</w:t>
              </w:r>
              <w:proofErr w:type="spellEnd"/>
            </w:hyperlink>
            <w:r w:rsidR="007F4AE1">
              <w:tab/>
            </w:r>
            <w:r w:rsidR="00CE698B">
              <w:t>Browser Extension</w:t>
            </w:r>
          </w:p>
        </w:tc>
      </w:tr>
      <w:tr w:rsidR="00AB3A22" w14:paraId="69DC03DD" w14:textId="77777777">
        <w:tc>
          <w:tcPr>
            <w:tcW w:w="750" w:type="pct"/>
          </w:tcPr>
          <w:p w14:paraId="29CFA490" w14:textId="77777777" w:rsidR="00AB3A22" w:rsidRDefault="00AB3A22" w:rsidP="00620EA4">
            <w:pPr>
              <w:pStyle w:val="Heading1"/>
            </w:pPr>
          </w:p>
        </w:tc>
        <w:tc>
          <w:tcPr>
            <w:tcW w:w="250" w:type="pct"/>
          </w:tcPr>
          <w:p w14:paraId="1DE8FA5D" w14:textId="77777777" w:rsidR="00AB3A22" w:rsidRPr="009F19E9" w:rsidRDefault="00AB3A22" w:rsidP="009F19E9"/>
        </w:tc>
        <w:tc>
          <w:tcPr>
            <w:tcW w:w="4000" w:type="pct"/>
          </w:tcPr>
          <w:p w14:paraId="618CE048" w14:textId="56A1A172" w:rsidR="00AB3A22" w:rsidRPr="00AF64D4" w:rsidRDefault="003C4E18" w:rsidP="00AB3A22">
            <w:pPr>
              <w:pStyle w:val="Heading2"/>
              <w:rPr>
                <w:color w:val="7F7F7F" w:themeColor="text1" w:themeTint="80"/>
              </w:rPr>
            </w:pPr>
            <w:hyperlink r:id="rId12" w:history="1">
              <w:r w:rsidR="00CE698B" w:rsidRPr="00AF64D4">
                <w:rPr>
                  <w:rStyle w:val="Hyperlink"/>
                  <w:color w:val="7F7F7F" w:themeColor="text1" w:themeTint="80"/>
                </w:rPr>
                <w:t>https://github.com/alanhamlett/CLMapper</w:t>
              </w:r>
            </w:hyperlink>
          </w:p>
          <w:p w14:paraId="0440A7F2" w14:textId="36B8EB1F" w:rsidR="00CE698B" w:rsidRDefault="003C4E18" w:rsidP="00D35E1C">
            <w:pPr>
              <w:pStyle w:val="BodyText"/>
            </w:pPr>
            <w:r>
              <w:t>A</w:t>
            </w:r>
            <w:r w:rsidR="00CE698B" w:rsidRPr="00CE698B">
              <w:t xml:space="preserve"> Chrome extension reminiscent of </w:t>
            </w:r>
            <w:proofErr w:type="spellStart"/>
            <w:r w:rsidR="00CE698B" w:rsidRPr="00CE698B">
              <w:t>PadMapper</w:t>
            </w:r>
            <w:proofErr w:type="spellEnd"/>
            <w:r w:rsidR="00CE698B" w:rsidRPr="00CE698B">
              <w:t>. When that extension is installed, you see a map view on the right side while browsing apartment and h</w:t>
            </w:r>
            <w:r>
              <w:t>ousing postings on Craigslist.</w:t>
            </w:r>
            <w:r w:rsidR="00CE698B">
              <w:br/>
              <w:t xml:space="preserve">    </w:t>
            </w:r>
            <w:r w:rsidR="00CE698B" w:rsidRPr="003C4E18">
              <w:rPr>
                <w:sz w:val="16"/>
              </w:rPr>
              <w:t xml:space="preserve">- </w:t>
            </w:r>
            <w:hyperlink r:id="rId13" w:history="1">
              <w:proofErr w:type="spellStart"/>
              <w:r w:rsidR="00CE698B" w:rsidRPr="003C4E18">
                <w:rPr>
                  <w:rStyle w:val="Hyperlink"/>
                  <w:color w:val="7F7F7F" w:themeColor="text1" w:themeTint="80"/>
                  <w:sz w:val="16"/>
                </w:rPr>
                <w:t>Romain</w:t>
              </w:r>
              <w:proofErr w:type="spellEnd"/>
              <w:r w:rsidR="00CE698B" w:rsidRPr="003C4E18">
                <w:rPr>
                  <w:rStyle w:val="Hyperlink"/>
                  <w:color w:val="7F7F7F" w:themeColor="text1" w:themeTint="80"/>
                  <w:sz w:val="16"/>
                </w:rPr>
                <w:t xml:space="preserve"> Dillet, TechCrunch</w:t>
              </w:r>
            </w:hyperlink>
            <w:r w:rsidR="00AF64D4">
              <w:br/>
            </w:r>
            <w:proofErr w:type="gramStart"/>
            <w:r>
              <w:t xml:space="preserve">      </w:t>
            </w:r>
            <w:proofErr w:type="gramEnd"/>
            <w:r w:rsidRPr="003C4E18">
              <w:rPr>
                <w:sz w:val="16"/>
              </w:rPr>
              <w:t>http://goo.gl/8tGF5</w:t>
            </w:r>
            <w:bookmarkStart w:id="0" w:name="_GoBack"/>
            <w:bookmarkEnd w:id="0"/>
            <w:r w:rsidR="00AF64D4">
              <w:br/>
            </w:r>
          </w:p>
          <w:p w14:paraId="63A7D769" w14:textId="3864A79D" w:rsidR="00D35E1C" w:rsidRDefault="003C4E18" w:rsidP="00D35E1C">
            <w:pPr>
              <w:pStyle w:val="Heading2"/>
            </w:pPr>
            <w:sdt>
              <w:sdtPr>
                <w:id w:val="-1294210070"/>
                <w:placeholder>
                  <w:docPart w:val="7FA67860EF44054895356597240CDFED"/>
                </w:placeholder>
              </w:sdtPr>
              <w:sdtEndPr/>
              <w:sdtContent>
                <w:hyperlink r:id="rId14" w:history="1">
                  <w:proofErr w:type="spellStart"/>
                  <w:r w:rsidR="00CE698B">
                    <w:rPr>
                      <w:rStyle w:val="Hyperlink"/>
                      <w:color w:val="auto"/>
                      <w:u w:val="none"/>
                    </w:rPr>
                    <w:t>AwayMail</w:t>
                  </w:r>
                  <w:proofErr w:type="spellEnd"/>
                  <w:r w:rsidR="00CE698B">
                    <w:rPr>
                      <w:rStyle w:val="Hyperlink"/>
                      <w:color w:val="auto"/>
                      <w:u w:val="none"/>
                    </w:rPr>
                    <w:t xml:space="preserve"> IRC Plugin</w:t>
                  </w:r>
                </w:hyperlink>
              </w:sdtContent>
            </w:sdt>
            <w:r w:rsidR="00CE698B">
              <w:tab/>
              <w:t>Perl</w:t>
            </w:r>
          </w:p>
          <w:p w14:paraId="0DD9714B" w14:textId="419BE8E9" w:rsidR="00D35E1C" w:rsidRPr="00AF64D4" w:rsidRDefault="003C4E18" w:rsidP="00D35E1C">
            <w:pPr>
              <w:pStyle w:val="BodyText"/>
            </w:pPr>
            <w:hyperlink r:id="rId15" w:history="1">
              <w:r w:rsidR="00AF64D4" w:rsidRPr="00AF64D4">
                <w:rPr>
                  <w:rStyle w:val="Hyperlink"/>
                  <w:color w:val="7F7F7F" w:themeColor="text1" w:themeTint="80"/>
                </w:rPr>
                <w:t>http://ahamlett.com/AwayMail-Irssi-Plugin</w:t>
              </w:r>
            </w:hyperlink>
          </w:p>
        </w:tc>
      </w:tr>
      <w:tr w:rsidR="00AB3A22" w14:paraId="727D0368" w14:textId="77777777">
        <w:tc>
          <w:tcPr>
            <w:tcW w:w="750" w:type="pct"/>
          </w:tcPr>
          <w:p w14:paraId="7386C623" w14:textId="353E175F" w:rsidR="00AB3A22" w:rsidRDefault="00AB3A22" w:rsidP="00620EA4">
            <w:pPr>
              <w:pStyle w:val="Heading1"/>
            </w:pPr>
          </w:p>
        </w:tc>
        <w:tc>
          <w:tcPr>
            <w:tcW w:w="250" w:type="pct"/>
          </w:tcPr>
          <w:p w14:paraId="146C135F" w14:textId="77777777" w:rsidR="00AB3A22" w:rsidRPr="009F19E9" w:rsidRDefault="00AB3A22" w:rsidP="009F19E9"/>
        </w:tc>
        <w:tc>
          <w:tcPr>
            <w:tcW w:w="4000" w:type="pct"/>
          </w:tcPr>
          <w:p w14:paraId="007FA5A6" w14:textId="6D44CE72" w:rsidR="00AB3A22" w:rsidRDefault="00AF64D4" w:rsidP="00AB3A22">
            <w:pPr>
              <w:pStyle w:val="Heading2"/>
            </w:pPr>
            <w:r>
              <w:br/>
            </w:r>
            <w:r>
              <w:br/>
            </w:r>
            <w:hyperlink r:id="rId16" w:history="1">
              <w:r w:rsidR="00D35E1C">
                <w:rPr>
                  <w:rStyle w:val="Hyperlink"/>
                  <w:color w:val="auto"/>
                  <w:u w:val="none"/>
                </w:rPr>
                <w:t xml:space="preserve">Picasa Photo Gallery </w:t>
              </w:r>
              <w:proofErr w:type="spellStart"/>
              <w:r w:rsidR="00D35E1C">
                <w:rPr>
                  <w:rStyle w:val="Hyperlink"/>
                  <w:color w:val="auto"/>
                  <w:u w:val="none"/>
                </w:rPr>
                <w:t>jQuery</w:t>
              </w:r>
              <w:proofErr w:type="spellEnd"/>
              <w:r w:rsidR="00D35E1C">
                <w:rPr>
                  <w:rStyle w:val="Hyperlink"/>
                  <w:color w:val="auto"/>
                  <w:u w:val="none"/>
                </w:rPr>
                <w:t xml:space="preserve"> Plugin</w:t>
              </w:r>
            </w:hyperlink>
            <w:r w:rsidR="00AB3A22">
              <w:tab/>
            </w:r>
            <w:proofErr w:type="spellStart"/>
            <w:r w:rsidR="00D35E1C">
              <w:t>Javascript</w:t>
            </w:r>
            <w:proofErr w:type="spellEnd"/>
          </w:p>
          <w:p w14:paraId="112FD14C" w14:textId="25CAB840" w:rsidR="00CC0C43" w:rsidRPr="00AF64D4" w:rsidRDefault="003C4E18" w:rsidP="00CE698B">
            <w:pPr>
              <w:pStyle w:val="BodyText"/>
            </w:pPr>
            <w:hyperlink r:id="rId17" w:history="1">
              <w:r w:rsidR="00D35E1C" w:rsidRPr="00AF64D4">
                <w:rPr>
                  <w:rStyle w:val="Hyperlink"/>
                  <w:color w:val="7F7F7F" w:themeColor="text1" w:themeTint="80"/>
                </w:rPr>
                <w:t>http://ahamlett.com/jQuery-Picasa-Gallery</w:t>
              </w:r>
            </w:hyperlink>
          </w:p>
        </w:tc>
      </w:tr>
      <w:tr w:rsidR="00AB3A22" w14:paraId="1C574889" w14:textId="77777777">
        <w:tc>
          <w:tcPr>
            <w:tcW w:w="750" w:type="pct"/>
          </w:tcPr>
          <w:p w14:paraId="609F82BD" w14:textId="77777777" w:rsidR="00AB3A22" w:rsidRDefault="00AB3A22" w:rsidP="009F19E9">
            <w:pPr>
              <w:pStyle w:val="SpaceBetween"/>
            </w:pPr>
          </w:p>
        </w:tc>
        <w:tc>
          <w:tcPr>
            <w:tcW w:w="250" w:type="pct"/>
          </w:tcPr>
          <w:p w14:paraId="62676872" w14:textId="77777777" w:rsidR="00AB3A22" w:rsidRPr="009F19E9" w:rsidRDefault="00AB3A22" w:rsidP="009F19E9">
            <w:pPr>
              <w:pStyle w:val="SpaceBetween"/>
            </w:pPr>
          </w:p>
        </w:tc>
        <w:tc>
          <w:tcPr>
            <w:tcW w:w="4000" w:type="pct"/>
          </w:tcPr>
          <w:p w14:paraId="341ECACF" w14:textId="77777777" w:rsidR="00AB3A22" w:rsidRPr="009F19E9" w:rsidRDefault="00AB3A22" w:rsidP="009F19E9">
            <w:pPr>
              <w:pStyle w:val="SpaceBetween"/>
            </w:pPr>
          </w:p>
        </w:tc>
      </w:tr>
      <w:tr w:rsidR="00AB3A22" w:rsidRPr="009F19E9" w14:paraId="1FEF69BA" w14:textId="77777777" w:rsidTr="0089321C">
        <w:tc>
          <w:tcPr>
            <w:tcW w:w="750" w:type="pct"/>
          </w:tcPr>
          <w:p w14:paraId="130D617A" w14:textId="77777777" w:rsidR="00AB3A22" w:rsidRDefault="00AB3A22" w:rsidP="0089321C">
            <w:pPr>
              <w:pStyle w:val="SpaceBetween"/>
            </w:pPr>
          </w:p>
        </w:tc>
        <w:tc>
          <w:tcPr>
            <w:tcW w:w="250" w:type="pct"/>
          </w:tcPr>
          <w:p w14:paraId="03614769" w14:textId="77777777" w:rsidR="00AB3A22" w:rsidRPr="009F19E9" w:rsidRDefault="00AB3A22" w:rsidP="0089321C">
            <w:pPr>
              <w:pStyle w:val="SpaceBetween"/>
            </w:pPr>
          </w:p>
        </w:tc>
        <w:tc>
          <w:tcPr>
            <w:tcW w:w="4000" w:type="pct"/>
          </w:tcPr>
          <w:p w14:paraId="45FD4290" w14:textId="77777777" w:rsidR="00AB3A22" w:rsidRPr="009F19E9" w:rsidRDefault="00AB3A22" w:rsidP="0089321C">
            <w:pPr>
              <w:pStyle w:val="SpaceBetween"/>
            </w:pPr>
          </w:p>
        </w:tc>
      </w:tr>
      <w:tr w:rsidR="00AB3A22" w:rsidRPr="009F19E9" w14:paraId="5141B249" w14:textId="77777777" w:rsidTr="0089321C">
        <w:tc>
          <w:tcPr>
            <w:tcW w:w="750" w:type="pct"/>
          </w:tcPr>
          <w:p w14:paraId="3EB7CF20" w14:textId="77777777" w:rsidR="00AB3A22" w:rsidRPr="00C17340" w:rsidRDefault="00AB3A22" w:rsidP="0089321C">
            <w:pPr>
              <w:pStyle w:val="Heading1"/>
              <w:rPr>
                <w:color w:val="6185E0" w:themeColor="accent4" w:themeTint="99"/>
              </w:rPr>
            </w:pPr>
            <w:r w:rsidRPr="00C17340">
              <w:rPr>
                <w:color w:val="6185E0" w:themeColor="accent4" w:themeTint="99"/>
              </w:rPr>
              <w:t>Education</w:t>
            </w:r>
          </w:p>
        </w:tc>
        <w:tc>
          <w:tcPr>
            <w:tcW w:w="250" w:type="pct"/>
          </w:tcPr>
          <w:p w14:paraId="2C91CE33" w14:textId="77777777" w:rsidR="00AB3A22" w:rsidRPr="00C17340" w:rsidRDefault="00AB3A22" w:rsidP="0089321C">
            <w:pPr>
              <w:rPr>
                <w:color w:val="6185E0" w:themeColor="accent4" w:themeTint="99"/>
              </w:rPr>
            </w:pPr>
          </w:p>
        </w:tc>
        <w:tc>
          <w:tcPr>
            <w:tcW w:w="4000" w:type="pct"/>
          </w:tcPr>
          <w:p w14:paraId="70A0509E" w14:textId="77777777" w:rsidR="00AB3A22" w:rsidRPr="009F19E9" w:rsidRDefault="003C4E18" w:rsidP="0089321C">
            <w:pPr>
              <w:pStyle w:val="Heading2"/>
            </w:pPr>
            <w:sdt>
              <w:sdtPr>
                <w:id w:val="1726178810"/>
                <w:placeholder>
                  <w:docPart w:val="2A9D6ED455EEE04D8E0C347593E1C649"/>
                </w:placeholder>
              </w:sdtPr>
              <w:sdtEndPr/>
              <w:sdtContent>
                <w:r w:rsidR="00AB3A22" w:rsidRPr="00DD5151">
                  <w:t>B.S. in Computer Science - University of Texas at Dallas</w:t>
                </w:r>
              </w:sdtContent>
            </w:sdt>
            <w:r w:rsidR="00AB3A22">
              <w:tab/>
              <w:t>2010</w:t>
            </w:r>
          </w:p>
        </w:tc>
      </w:tr>
      <w:tr w:rsidR="00AB3A22" w:rsidRPr="009F19E9" w14:paraId="71AA06B4" w14:textId="77777777" w:rsidTr="0089321C">
        <w:tc>
          <w:tcPr>
            <w:tcW w:w="750" w:type="pct"/>
          </w:tcPr>
          <w:p w14:paraId="60618225" w14:textId="77777777" w:rsidR="00AB3A22" w:rsidRDefault="00AB3A22" w:rsidP="0089321C">
            <w:pPr>
              <w:pStyle w:val="SpaceBetween"/>
            </w:pPr>
          </w:p>
        </w:tc>
        <w:tc>
          <w:tcPr>
            <w:tcW w:w="250" w:type="pct"/>
          </w:tcPr>
          <w:p w14:paraId="17CAA74D" w14:textId="77777777" w:rsidR="00AB3A22" w:rsidRPr="009F19E9" w:rsidRDefault="00AB3A22" w:rsidP="0089321C">
            <w:pPr>
              <w:pStyle w:val="SpaceBetween"/>
            </w:pPr>
          </w:p>
        </w:tc>
        <w:tc>
          <w:tcPr>
            <w:tcW w:w="4000" w:type="pct"/>
          </w:tcPr>
          <w:p w14:paraId="5480F0FD" w14:textId="77777777" w:rsidR="00AB3A22" w:rsidRPr="009F19E9" w:rsidRDefault="00AB3A22" w:rsidP="0089321C">
            <w:pPr>
              <w:pStyle w:val="SpaceBetween"/>
            </w:pPr>
          </w:p>
        </w:tc>
      </w:tr>
    </w:tbl>
    <w:p w14:paraId="1BBD4086" w14:textId="77777777" w:rsidR="00620EA4" w:rsidRDefault="00620EA4" w:rsidP="007F4AE1">
      <w:pPr>
        <w:pStyle w:val="BodyText"/>
      </w:pPr>
    </w:p>
    <w:sectPr w:rsidR="00620EA4" w:rsidSect="0052630A">
      <w:headerReference w:type="default" r:id="rId18"/>
      <w:footerReference w:type="default" r:id="rId19"/>
      <w:headerReference w:type="first" r:id="rId2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F96B2" w14:textId="77777777" w:rsidR="0052630A" w:rsidRDefault="0052630A">
      <w:r>
        <w:separator/>
      </w:r>
    </w:p>
  </w:endnote>
  <w:endnote w:type="continuationSeparator" w:id="0">
    <w:p w14:paraId="627C0544" w14:textId="77777777" w:rsidR="0052630A" w:rsidRDefault="00526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53DE7C" w14:textId="77777777" w:rsidR="0052630A" w:rsidRDefault="0052630A">
    <w:pPr>
      <w:pStyle w:val="Footer"/>
    </w:pPr>
    <w:r>
      <w:fldChar w:fldCharType="begin"/>
    </w:r>
    <w:r>
      <w:instrText xml:space="preserve"> Page </w:instrText>
    </w:r>
    <w:r>
      <w:fldChar w:fldCharType="separate"/>
    </w:r>
    <w:r w:rsidR="00D35E1C">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11FFC" w14:textId="77777777" w:rsidR="0052630A" w:rsidRDefault="0052630A">
      <w:r>
        <w:separator/>
      </w:r>
    </w:p>
  </w:footnote>
  <w:footnote w:type="continuationSeparator" w:id="0">
    <w:p w14:paraId="14590584" w14:textId="77777777" w:rsidR="0052630A" w:rsidRDefault="005263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52630A" w14:paraId="76B62B32" w14:textId="77777777">
      <w:trPr>
        <w:trHeight w:val="720"/>
      </w:trPr>
      <w:tc>
        <w:tcPr>
          <w:tcW w:w="10188" w:type="dxa"/>
          <w:vAlign w:val="center"/>
        </w:tcPr>
        <w:p w14:paraId="0140194B" w14:textId="77777777" w:rsidR="0052630A" w:rsidRDefault="0052630A"/>
      </w:tc>
      <w:tc>
        <w:tcPr>
          <w:tcW w:w="720" w:type="dxa"/>
          <w:shd w:val="clear" w:color="auto" w:fill="749805" w:themeFill="accent1"/>
          <w:vAlign w:val="center"/>
        </w:tcPr>
        <w:p w14:paraId="13170F64" w14:textId="77777777" w:rsidR="0052630A" w:rsidRDefault="0052630A"/>
      </w:tc>
    </w:tr>
  </w:tbl>
  <w:p w14:paraId="45A40786" w14:textId="77777777" w:rsidR="0052630A" w:rsidRDefault="005263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62067A" w14:textId="0CA8117C" w:rsidR="0052630A" w:rsidRDefault="00630BD5">
    <w:r>
      <w:rPr>
        <w:noProof/>
      </w:rPr>
      <w:drawing>
        <wp:anchor distT="0" distB="0" distL="114300" distR="114300" simplePos="0" relativeHeight="251658240" behindDoc="0" locked="0" layoutInCell="1" allowOverlap="1" wp14:anchorId="48650E35" wp14:editId="5AFDC586">
          <wp:simplePos x="0" y="0"/>
          <wp:positionH relativeFrom="column">
            <wp:posOffset>5943600</wp:posOffset>
          </wp:positionH>
          <wp:positionV relativeFrom="paragraph">
            <wp:posOffset>114300</wp:posOffset>
          </wp:positionV>
          <wp:extent cx="895985" cy="89598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anHamlettQR.png"/>
                  <pic:cNvPicPr/>
                </pic:nvPicPr>
                <pic:blipFill>
                  <a:blip r:embed="rId1">
                    <a:extLst>
                      <a:ext uri="{28A0092B-C50C-407E-A947-70E740481C1C}">
                        <a14:useLocalDpi xmlns:a14="http://schemas.microsoft.com/office/drawing/2010/main" val="0"/>
                      </a:ext>
                    </a:extLst>
                  </a:blip>
                  <a:stretch>
                    <a:fillRect/>
                  </a:stretch>
                </pic:blipFill>
                <pic:spPr>
                  <a:xfrm>
                    <a:off x="0" y="0"/>
                    <a:ext cx="895985" cy="89598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tbl>
    <w:tblPr>
      <w:tblW w:w="5000" w:type="pct"/>
      <w:tblInd w:w="2160" w:type="dxa"/>
      <w:tblCellMar>
        <w:left w:w="0" w:type="dxa"/>
        <w:right w:w="0" w:type="dxa"/>
      </w:tblCellMar>
      <w:tblLook w:val="04A0" w:firstRow="1" w:lastRow="0" w:firstColumn="1" w:lastColumn="0" w:noHBand="0" w:noVBand="1"/>
    </w:tblPr>
    <w:tblGrid>
      <w:gridCol w:w="9360"/>
      <w:gridCol w:w="1440"/>
    </w:tblGrid>
    <w:tr w:rsidR="0052630A" w:rsidRPr="0052630A" w14:paraId="77A7911B" w14:textId="77777777" w:rsidTr="00D35E1C">
      <w:trPr>
        <w:trHeight w:hRule="exact" w:val="1440"/>
      </w:trPr>
      <w:tc>
        <w:tcPr>
          <w:tcW w:w="9360" w:type="dxa"/>
          <w:shd w:val="clear" w:color="auto" w:fill="auto"/>
          <w:vAlign w:val="bottom"/>
        </w:tcPr>
        <w:p w14:paraId="429F697C" w14:textId="1E1A0D57" w:rsidR="0052630A" w:rsidRPr="00D35E1C" w:rsidRDefault="00D35E1C" w:rsidP="00D35E1C">
          <w:pPr>
            <w:pStyle w:val="Title"/>
            <w:rPr>
              <w:color w:val="6185E0" w:themeColor="accent4" w:themeTint="99"/>
              <w:sz w:val="96"/>
              <w:szCs w:val="96"/>
            </w:rPr>
          </w:pPr>
          <w:r w:rsidRPr="00D35E1C">
            <w:rPr>
              <w:color w:val="6185E0" w:themeColor="accent4" w:themeTint="99"/>
              <w:sz w:val="96"/>
              <w:szCs w:val="96"/>
            </w:rPr>
            <w:t>Alan Hamlett</w:t>
          </w:r>
        </w:p>
      </w:tc>
      <w:tc>
        <w:tcPr>
          <w:tcW w:w="1440" w:type="dxa"/>
          <w:shd w:val="clear" w:color="auto" w:fill="auto"/>
          <w:vAlign w:val="bottom"/>
        </w:tcPr>
        <w:p w14:paraId="789E9ADA" w14:textId="2ACDC556" w:rsidR="0052630A" w:rsidRDefault="0052630A" w:rsidP="0052630A">
          <w:pPr>
            <w:pStyle w:val="Initials"/>
          </w:pPr>
          <w:r>
            <w:fldChar w:fldCharType="begin"/>
          </w:r>
          <w:r>
            <w:instrText xml:space="preserve"> PLACEHOLDER "yn" \* MERGEFORMAT </w:instrText>
          </w:r>
          <w:r>
            <w:fldChar w:fldCharType="end"/>
          </w:r>
        </w:p>
      </w:tc>
    </w:tr>
  </w:tbl>
  <w:p w14:paraId="7276B902" w14:textId="77777777" w:rsidR="0052630A" w:rsidRDefault="0052630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84E490A"/>
    <w:multiLevelType w:val="hybridMultilevel"/>
    <w:tmpl w:val="85AC8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6A46B7"/>
    <w:multiLevelType w:val="hybridMultilevel"/>
    <w:tmpl w:val="1E342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A74523"/>
    <w:multiLevelType w:val="multilevel"/>
    <w:tmpl w:val="29F88B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nsid w:val="67A02A7C"/>
    <w:multiLevelType w:val="hybridMultilevel"/>
    <w:tmpl w:val="29F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D17803"/>
    <w:multiLevelType w:val="hybridMultilevel"/>
    <w:tmpl w:val="C5525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4"/>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attachedTemplate r:id="rId1"/>
  <w:defaultTabStop w:val="720"/>
  <w:characterSpacingControl w:val="doNotCompress"/>
  <w:savePreviewPicture/>
  <w:hdrShapeDefaults>
    <o:shapedefaults v:ext="edit" spidmax="2050">
      <o:colormenu v:ext="edit" fillcolor="non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074328"/>
    <w:rsid w:val="00074328"/>
    <w:rsid w:val="000D66FC"/>
    <w:rsid w:val="00110ABE"/>
    <w:rsid w:val="002B6CDF"/>
    <w:rsid w:val="003C4E18"/>
    <w:rsid w:val="0040192E"/>
    <w:rsid w:val="004354EF"/>
    <w:rsid w:val="00482262"/>
    <w:rsid w:val="0052630A"/>
    <w:rsid w:val="00611E2D"/>
    <w:rsid w:val="00620EA4"/>
    <w:rsid w:val="00630BD5"/>
    <w:rsid w:val="00654772"/>
    <w:rsid w:val="00691707"/>
    <w:rsid w:val="006D333B"/>
    <w:rsid w:val="006E06DB"/>
    <w:rsid w:val="00716136"/>
    <w:rsid w:val="007F4AE1"/>
    <w:rsid w:val="00810AA1"/>
    <w:rsid w:val="0089321C"/>
    <w:rsid w:val="009F19E9"/>
    <w:rsid w:val="00A2446C"/>
    <w:rsid w:val="00AB3A22"/>
    <w:rsid w:val="00AC7FB3"/>
    <w:rsid w:val="00AF64D4"/>
    <w:rsid w:val="00B41FE5"/>
    <w:rsid w:val="00BB25B8"/>
    <w:rsid w:val="00C17340"/>
    <w:rsid w:val="00C61995"/>
    <w:rsid w:val="00CC0C43"/>
    <w:rsid w:val="00CE698B"/>
    <w:rsid w:val="00D11B24"/>
    <w:rsid w:val="00D35E1C"/>
    <w:rsid w:val="00D7021A"/>
    <w:rsid w:val="00DD5151"/>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fillcolor="none"/>
    </o:shapedefaults>
    <o:shapelayout v:ext="edit">
      <o:idmap v:ext="edit" data="1"/>
    </o:shapelayout>
  </w:shapeDefaults>
  <w:decimalSymbol w:val="."/>
  <w:listSeparator w:val=","/>
  <w14:docId w14:val="33244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749805"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2F2F26"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749805"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749805"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394B02"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394B02"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749805"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2F2F26"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749805" w:themeColor="accent1"/>
    </w:rPr>
  </w:style>
  <w:style w:type="character" w:customStyle="1" w:styleId="FooterChar">
    <w:name w:val="Footer Char"/>
    <w:basedOn w:val="DefaultParagraphFont"/>
    <w:link w:val="Footer"/>
    <w:rsid w:val="00F015DE"/>
    <w:rPr>
      <w:b/>
      <w:color w:val="749805"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749805"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749805"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749805" w:themeColor="accent1" w:shadow="1"/>
        <w:left w:val="single" w:sz="2" w:space="10" w:color="749805" w:themeColor="accent1" w:shadow="1"/>
        <w:bottom w:val="single" w:sz="2" w:space="10" w:color="749805" w:themeColor="accent1" w:shadow="1"/>
        <w:right w:val="single" w:sz="2" w:space="10" w:color="749805" w:themeColor="accent1" w:shadow="1"/>
      </w:pBdr>
      <w:ind w:left="1152" w:right="1152"/>
    </w:pPr>
    <w:rPr>
      <w:i/>
      <w:iCs/>
      <w:color w:val="749805"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749805"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749805"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749805"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394B02"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394B02"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749805" w:themeColor="accent1"/>
      </w:pBdr>
      <w:spacing w:before="200" w:after="280"/>
      <w:ind w:left="936" w:right="936"/>
    </w:pPr>
    <w:rPr>
      <w:b/>
      <w:bCs/>
      <w:i/>
      <w:iCs/>
      <w:color w:val="749805" w:themeColor="accent1"/>
    </w:rPr>
  </w:style>
  <w:style w:type="character" w:customStyle="1" w:styleId="IntenseQuoteChar">
    <w:name w:val="Intense Quote Char"/>
    <w:basedOn w:val="DefaultParagraphFont"/>
    <w:link w:val="IntenseQuote"/>
    <w:rsid w:val="00F015DE"/>
    <w:rPr>
      <w:b/>
      <w:bCs/>
      <w:i/>
      <w:iCs/>
      <w:color w:val="749805"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749805"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749805"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567103"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AB3A22"/>
    <w:rPr>
      <w:color w:val="FFC000" w:themeColor="hyperlink"/>
      <w:u w:val="single"/>
    </w:rPr>
  </w:style>
  <w:style w:type="character" w:styleId="FollowedHyperlink">
    <w:name w:val="FollowedHyperlink"/>
    <w:basedOn w:val="DefaultParagraphFont"/>
    <w:rsid w:val="00CC0C43"/>
    <w:rPr>
      <w:color w:val="C0C00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50747">
      <w:bodyDiv w:val="1"/>
      <w:marLeft w:val="0"/>
      <w:marRight w:val="0"/>
      <w:marTop w:val="0"/>
      <w:marBottom w:val="0"/>
      <w:divBdr>
        <w:top w:val="none" w:sz="0" w:space="0" w:color="auto"/>
        <w:left w:val="none" w:sz="0" w:space="0" w:color="auto"/>
        <w:bottom w:val="none" w:sz="0" w:space="0" w:color="auto"/>
        <w:right w:val="none" w:sz="0" w:space="0" w:color="auto"/>
      </w:divBdr>
    </w:div>
    <w:div w:id="534269280">
      <w:bodyDiv w:val="1"/>
      <w:marLeft w:val="0"/>
      <w:marRight w:val="0"/>
      <w:marTop w:val="0"/>
      <w:marBottom w:val="0"/>
      <w:divBdr>
        <w:top w:val="none" w:sz="0" w:space="0" w:color="auto"/>
        <w:left w:val="none" w:sz="0" w:space="0" w:color="auto"/>
        <w:bottom w:val="none" w:sz="0" w:space="0" w:color="auto"/>
        <w:right w:val="none" w:sz="0" w:space="0" w:color="auto"/>
      </w:divBdr>
    </w:div>
    <w:div w:id="795609092">
      <w:bodyDiv w:val="1"/>
      <w:marLeft w:val="0"/>
      <w:marRight w:val="0"/>
      <w:marTop w:val="0"/>
      <w:marBottom w:val="0"/>
      <w:divBdr>
        <w:top w:val="none" w:sz="0" w:space="0" w:color="auto"/>
        <w:left w:val="none" w:sz="0" w:space="0" w:color="auto"/>
        <w:bottom w:val="none" w:sz="0" w:space="0" w:color="auto"/>
        <w:right w:val="none" w:sz="0" w:space="0" w:color="auto"/>
      </w:divBdr>
    </w:div>
    <w:div w:id="1306012293">
      <w:bodyDiv w:val="1"/>
      <w:marLeft w:val="0"/>
      <w:marRight w:val="0"/>
      <w:marTop w:val="0"/>
      <w:marBottom w:val="0"/>
      <w:divBdr>
        <w:top w:val="none" w:sz="0" w:space="0" w:color="auto"/>
        <w:left w:val="none" w:sz="0" w:space="0" w:color="auto"/>
        <w:bottom w:val="none" w:sz="0" w:space="0" w:color="auto"/>
        <w:right w:val="none" w:sz="0" w:space="0" w:color="auto"/>
      </w:divBdr>
    </w:div>
    <w:div w:id="1539128012">
      <w:bodyDiv w:val="1"/>
      <w:marLeft w:val="0"/>
      <w:marRight w:val="0"/>
      <w:marTop w:val="0"/>
      <w:marBottom w:val="0"/>
      <w:divBdr>
        <w:top w:val="none" w:sz="0" w:space="0" w:color="auto"/>
        <w:left w:val="none" w:sz="0" w:space="0" w:color="auto"/>
        <w:bottom w:val="none" w:sz="0" w:space="0" w:color="auto"/>
        <w:right w:val="none" w:sz="0" w:space="0" w:color="auto"/>
      </w:divBdr>
    </w:div>
    <w:div w:id="1712609531">
      <w:bodyDiv w:val="1"/>
      <w:marLeft w:val="0"/>
      <w:marRight w:val="0"/>
      <w:marTop w:val="0"/>
      <w:marBottom w:val="0"/>
      <w:divBdr>
        <w:top w:val="none" w:sz="0" w:space="0" w:color="auto"/>
        <w:left w:val="none" w:sz="0" w:space="0" w:color="auto"/>
        <w:bottom w:val="none" w:sz="0" w:space="0" w:color="auto"/>
        <w:right w:val="none" w:sz="0" w:space="0" w:color="auto"/>
      </w:divBdr>
    </w:div>
    <w:div w:id="1834831982">
      <w:bodyDiv w:val="1"/>
      <w:marLeft w:val="0"/>
      <w:marRight w:val="0"/>
      <w:marTop w:val="0"/>
      <w:marBottom w:val="0"/>
      <w:divBdr>
        <w:top w:val="none" w:sz="0" w:space="0" w:color="auto"/>
        <w:left w:val="none" w:sz="0" w:space="0" w:color="auto"/>
        <w:bottom w:val="none" w:sz="0" w:space="0" w:color="auto"/>
        <w:right w:val="none" w:sz="0" w:space="0" w:color="auto"/>
      </w:divBdr>
    </w:div>
    <w:div w:id="20875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alan.hamlett@gmail.com" TargetMode="External"/><Relationship Id="rId20" Type="http://schemas.openxmlformats.org/officeDocument/2006/relationships/header" Target="header2.xml"/><Relationship Id="rId21" Type="http://schemas.openxmlformats.org/officeDocument/2006/relationships/fontTable" Target="fontTable.xml"/><Relationship Id="rId22" Type="http://schemas.openxmlformats.org/officeDocument/2006/relationships/glossaryDocument" Target="glossary/document.xml"/><Relationship Id="rId23" Type="http://schemas.openxmlformats.org/officeDocument/2006/relationships/theme" Target="theme/theme1.xml"/><Relationship Id="rId10" Type="http://schemas.openxmlformats.org/officeDocument/2006/relationships/hyperlink" Target="http://ahamlett.com/" TargetMode="External"/><Relationship Id="rId11" Type="http://schemas.openxmlformats.org/officeDocument/2006/relationships/hyperlink" Target="https://github.com/alanhamlett/CLMapper" TargetMode="External"/><Relationship Id="rId12" Type="http://schemas.openxmlformats.org/officeDocument/2006/relationships/hyperlink" Target="https://github.com/alanhamlett/CLMapper" TargetMode="External"/><Relationship Id="rId13" Type="http://schemas.openxmlformats.org/officeDocument/2006/relationships/hyperlink" Target="http://techcrunch.com/2012/08/01/clmapper-is-a-padmapper-alternative-that-cant-be-blocked-by-craigslist/" TargetMode="External"/><Relationship Id="rId14" Type="http://schemas.openxmlformats.org/officeDocument/2006/relationships/hyperlink" Target="http://ahamlett.com/AwayMail-Irssi-Plugin" TargetMode="External"/><Relationship Id="rId15" Type="http://schemas.openxmlformats.org/officeDocument/2006/relationships/hyperlink" Target="http://ahamlett.com/AwayMail-Irssi-Plugin" TargetMode="External"/><Relationship Id="rId16" Type="http://schemas.openxmlformats.org/officeDocument/2006/relationships/hyperlink" Target="http://ahamlett.com/jQuery-Picasa-Gallery" TargetMode="External"/><Relationship Id="rId17" Type="http://schemas.openxmlformats.org/officeDocument/2006/relationships/hyperlink" Target="http://ahamlett.com/jQuery-Picasa-Gallery"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77F33F48F8C14A9659B36B0C4DF49F"/>
        <w:category>
          <w:name w:val="General"/>
          <w:gallery w:val="placeholder"/>
        </w:category>
        <w:types>
          <w:type w:val="bbPlcHdr"/>
        </w:types>
        <w:behaviors>
          <w:behavior w:val="content"/>
        </w:behaviors>
        <w:guid w:val="{F5D97205-A6B1-6642-9355-B387E709D97C}"/>
      </w:docPartPr>
      <w:docPartBody>
        <w:p w:rsidR="001E75FE" w:rsidRDefault="001E75FE">
          <w:pPr>
            <w:pStyle w:val="ED77F33F48F8C14A9659B36B0C4DF49F"/>
          </w:pPr>
          <w:r>
            <w:t>Lorem ipsum dolor</w:t>
          </w:r>
        </w:p>
      </w:docPartBody>
    </w:docPart>
    <w:docPart>
      <w:docPartPr>
        <w:name w:val="B61394484FC2BE4790A98F22579B1200"/>
        <w:category>
          <w:name w:val="General"/>
          <w:gallery w:val="placeholder"/>
        </w:category>
        <w:types>
          <w:type w:val="bbPlcHdr"/>
        </w:types>
        <w:behaviors>
          <w:behavior w:val="content"/>
        </w:behaviors>
        <w:guid w:val="{7C0398D2-B95C-984D-8435-8AED113E0998}"/>
      </w:docPartPr>
      <w:docPartBody>
        <w:p w:rsidR="001E75FE" w:rsidRDefault="001E75FE">
          <w:pPr>
            <w:pStyle w:val="B61394484FC2BE4790A98F22579B1200"/>
          </w:pPr>
          <w:r>
            <w:t>Etiam cursus suscipit enim. Nulla facilisi. Integer eleifend diam eu diam. Donec dapibus enim sollicitudin nulla. Nam hendrerit. Nunc id nisi. Curabitur sed neque. Pellentesque placerat consequat pede.</w:t>
          </w:r>
        </w:p>
      </w:docPartBody>
    </w:docPart>
    <w:docPart>
      <w:docPartPr>
        <w:name w:val="B5B3FBF60E817B4FA33034343A5D67B2"/>
        <w:category>
          <w:name w:val="General"/>
          <w:gallery w:val="placeholder"/>
        </w:category>
        <w:types>
          <w:type w:val="bbPlcHdr"/>
        </w:types>
        <w:behaviors>
          <w:behavior w:val="content"/>
        </w:behaviors>
        <w:guid w:val="{C5D4EE82-8F3B-0043-95CA-21EB43EEF841}"/>
      </w:docPartPr>
      <w:docPartBody>
        <w:p w:rsidR="001E75FE" w:rsidRDefault="001E75FE">
          <w:pPr>
            <w:pStyle w:val="B5B3FBF60E817B4FA33034343A5D67B2"/>
          </w:pPr>
          <w:r>
            <w:t>Aliquam dapibus.</w:t>
          </w:r>
        </w:p>
      </w:docPartBody>
    </w:docPart>
    <w:docPart>
      <w:docPartPr>
        <w:name w:val="88B7801D11E18745AB8FEAFDB0AA8544"/>
        <w:category>
          <w:name w:val="General"/>
          <w:gallery w:val="placeholder"/>
        </w:category>
        <w:types>
          <w:type w:val="bbPlcHdr"/>
        </w:types>
        <w:behaviors>
          <w:behavior w:val="content"/>
        </w:behaviors>
        <w:guid w:val="{FFDA7F21-B43D-D749-8C50-5E3202B30EF7}"/>
      </w:docPartPr>
      <w:docPartBody>
        <w:p w:rsidR="001E75FE" w:rsidRDefault="001E75FE">
          <w:pPr>
            <w:pStyle w:val="88B7801D11E18745AB8FEAFDB0AA8544"/>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F92ED3A2C80EB7438F15E15FE6ED9E23"/>
        <w:category>
          <w:name w:val="General"/>
          <w:gallery w:val="placeholder"/>
        </w:category>
        <w:types>
          <w:type w:val="bbPlcHdr"/>
        </w:types>
        <w:behaviors>
          <w:behavior w:val="content"/>
        </w:behaviors>
        <w:guid w:val="{21D57D30-424E-284E-9BFB-4C9ADD76DBE6}"/>
      </w:docPartPr>
      <w:docPartBody>
        <w:p w:rsidR="001E75FE" w:rsidRDefault="001E75FE">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E75FE" w:rsidRDefault="001E75FE">
          <w:pPr>
            <w:pStyle w:val="F92ED3A2C80EB7438F15E15FE6ED9E2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CD94C022F815324BBBEE9704410598A1"/>
        <w:category>
          <w:name w:val="General"/>
          <w:gallery w:val="placeholder"/>
        </w:category>
        <w:types>
          <w:type w:val="bbPlcHdr"/>
        </w:types>
        <w:behaviors>
          <w:behavior w:val="content"/>
        </w:behaviors>
        <w:guid w:val="{C8E99A9B-0E8F-6B41-BB15-E40AA2496872}"/>
      </w:docPartPr>
      <w:docPartBody>
        <w:p w:rsidR="001E75FE" w:rsidRDefault="001E75FE">
          <w:pPr>
            <w:pStyle w:val="CD94C022F815324BBBEE9704410598A1"/>
          </w:pPr>
          <w:r>
            <w:t>Lorem ipsum dolor</w:t>
          </w:r>
        </w:p>
      </w:docPartBody>
    </w:docPart>
    <w:docPart>
      <w:docPartPr>
        <w:name w:val="E1499AA207AF214795FBCCE4E756173D"/>
        <w:category>
          <w:name w:val="General"/>
          <w:gallery w:val="placeholder"/>
        </w:category>
        <w:types>
          <w:type w:val="bbPlcHdr"/>
        </w:types>
        <w:behaviors>
          <w:behavior w:val="content"/>
        </w:behaviors>
        <w:guid w:val="{25A3AA80-DD19-D646-81D6-78B7214BE0CD}"/>
      </w:docPartPr>
      <w:docPartBody>
        <w:p w:rsidR="001E75FE" w:rsidRDefault="001E75FE">
          <w:pPr>
            <w:pStyle w:val="E1499AA207AF214795FBCCE4E756173D"/>
          </w:pPr>
          <w:r>
            <w:t>Etiam cursus suscipit enim. Nulla facilisi. Integer eleifend diam eu diam. Donec dapibus enim sollicitudin nulla. Nam hendrerit. Nunc id nisi. Curabitur sed neque. Pellentesque placerat consequat pede.</w:t>
          </w:r>
        </w:p>
      </w:docPartBody>
    </w:docPart>
    <w:docPart>
      <w:docPartPr>
        <w:name w:val="2A9D6ED455EEE04D8E0C347593E1C649"/>
        <w:category>
          <w:name w:val="General"/>
          <w:gallery w:val="placeholder"/>
        </w:category>
        <w:types>
          <w:type w:val="bbPlcHdr"/>
        </w:types>
        <w:behaviors>
          <w:behavior w:val="content"/>
        </w:behaviors>
        <w:guid w:val="{240EBA6D-0CBA-784E-98A5-2362822EBB73}"/>
      </w:docPartPr>
      <w:docPartBody>
        <w:p w:rsidR="001E75FE" w:rsidRDefault="001E75FE" w:rsidP="001E75FE">
          <w:pPr>
            <w:pStyle w:val="2A9D6ED455EEE04D8E0C347593E1C649"/>
          </w:pPr>
          <w:r>
            <w:t>Aliquam dapibus.</w:t>
          </w:r>
        </w:p>
      </w:docPartBody>
    </w:docPart>
    <w:docPart>
      <w:docPartPr>
        <w:name w:val="7FA67860EF44054895356597240CDFED"/>
        <w:category>
          <w:name w:val="General"/>
          <w:gallery w:val="placeholder"/>
        </w:category>
        <w:types>
          <w:type w:val="bbPlcHdr"/>
        </w:types>
        <w:behaviors>
          <w:behavior w:val="content"/>
        </w:behaviors>
        <w:guid w:val="{3FBDB31E-0893-0148-83CA-05931BE98CCE}"/>
      </w:docPartPr>
      <w:docPartBody>
        <w:p w:rsidR="00244099" w:rsidRDefault="005C32D8" w:rsidP="005C32D8">
          <w:pPr>
            <w:pStyle w:val="7FA67860EF44054895356597240CDFED"/>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auto"/>
    <w:pitch w:val="variable"/>
    <w:sig w:usb0="00000003" w:usb1="00000000" w:usb2="00000000" w:usb3="00000000" w:csb0="00000001" w:csb1="00000000"/>
  </w:font>
  <w:font w:name="ＭＳ Ｐ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75FE"/>
    <w:rsid w:val="001E75FE"/>
    <w:rsid w:val="00244099"/>
    <w:rsid w:val="005C32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E07A3DCA1DA940B7073587F582BBAD">
    <w:name w:val="4EE07A3DCA1DA940B7073587F582BBAD"/>
  </w:style>
  <w:style w:type="paragraph" w:customStyle="1" w:styleId="ED77F33F48F8C14A9659B36B0C4DF49F">
    <w:name w:val="ED77F33F48F8C14A9659B36B0C4DF49F"/>
  </w:style>
  <w:style w:type="paragraph" w:customStyle="1" w:styleId="B61394484FC2BE4790A98F22579B1200">
    <w:name w:val="B61394484FC2BE4790A98F22579B1200"/>
  </w:style>
  <w:style w:type="paragraph" w:customStyle="1" w:styleId="B5B3FBF60E817B4FA33034343A5D67B2">
    <w:name w:val="B5B3FBF60E817B4FA33034343A5D67B2"/>
  </w:style>
  <w:style w:type="paragraph" w:customStyle="1" w:styleId="88B7801D11E18745AB8FEAFDB0AA8544">
    <w:name w:val="88B7801D11E18745AB8FEAFDB0AA8544"/>
  </w:style>
  <w:style w:type="paragraph" w:styleId="BodyText">
    <w:name w:val="Body Text"/>
    <w:basedOn w:val="Normal"/>
    <w:link w:val="BodyTextChar"/>
    <w:rsid w:val="001E75FE"/>
    <w:pPr>
      <w:spacing w:after="200"/>
    </w:pPr>
    <w:rPr>
      <w:rFonts w:eastAsiaTheme="minorHAnsi"/>
      <w:sz w:val="20"/>
      <w:szCs w:val="22"/>
      <w:lang w:eastAsia="en-US"/>
    </w:rPr>
  </w:style>
  <w:style w:type="character" w:customStyle="1" w:styleId="BodyTextChar">
    <w:name w:val="Body Text Char"/>
    <w:basedOn w:val="DefaultParagraphFont"/>
    <w:link w:val="BodyText"/>
    <w:rsid w:val="001E75FE"/>
    <w:rPr>
      <w:rFonts w:eastAsiaTheme="minorHAnsi"/>
      <w:sz w:val="20"/>
      <w:szCs w:val="22"/>
      <w:lang w:eastAsia="en-US"/>
    </w:rPr>
  </w:style>
  <w:style w:type="paragraph" w:customStyle="1" w:styleId="F92ED3A2C80EB7438F15E15FE6ED9E23">
    <w:name w:val="F92ED3A2C80EB7438F15E15FE6ED9E23"/>
  </w:style>
  <w:style w:type="paragraph" w:customStyle="1" w:styleId="CD94C022F815324BBBEE9704410598A1">
    <w:name w:val="CD94C022F815324BBBEE9704410598A1"/>
  </w:style>
  <w:style w:type="paragraph" w:customStyle="1" w:styleId="E1499AA207AF214795FBCCE4E756173D">
    <w:name w:val="E1499AA207AF214795FBCCE4E756173D"/>
  </w:style>
  <w:style w:type="paragraph" w:customStyle="1" w:styleId="89C94AB600EC944CA8C2C2D26DC9447B">
    <w:name w:val="89C94AB600EC944CA8C2C2D26DC9447B"/>
  </w:style>
  <w:style w:type="paragraph" w:customStyle="1" w:styleId="3D587ADE4DBDFD4E8E9F6307498F7100">
    <w:name w:val="3D587ADE4DBDFD4E8E9F6307498F7100"/>
  </w:style>
  <w:style w:type="paragraph" w:customStyle="1" w:styleId="718ABFE73DE95F43B8390762E62C761E">
    <w:name w:val="718ABFE73DE95F43B8390762E62C761E"/>
  </w:style>
  <w:style w:type="paragraph" w:customStyle="1" w:styleId="14216AAC2784EF4888C160D3037C16AA">
    <w:name w:val="14216AAC2784EF4888C160D3037C16AA"/>
  </w:style>
  <w:style w:type="paragraph" w:customStyle="1" w:styleId="AA9F6E5AB2006140ADE7E05D72E85912">
    <w:name w:val="AA9F6E5AB2006140ADE7E05D72E85912"/>
    <w:rsid w:val="001E75FE"/>
  </w:style>
  <w:style w:type="paragraph" w:customStyle="1" w:styleId="38B4C990CB9FBD419D7679CD6B6D4770">
    <w:name w:val="38B4C990CB9FBD419D7679CD6B6D4770"/>
    <w:rsid w:val="001E75FE"/>
  </w:style>
  <w:style w:type="paragraph" w:customStyle="1" w:styleId="BEF6BB494987744496804C56C7A2F653">
    <w:name w:val="BEF6BB494987744496804C56C7A2F653"/>
    <w:rsid w:val="001E75FE"/>
  </w:style>
  <w:style w:type="paragraph" w:customStyle="1" w:styleId="915D97E8FFBBB24FBFA44347C7E4BA2B">
    <w:name w:val="915D97E8FFBBB24FBFA44347C7E4BA2B"/>
    <w:rsid w:val="001E75FE"/>
  </w:style>
  <w:style w:type="paragraph" w:customStyle="1" w:styleId="A807DF182F2B06419B40C32558574337">
    <w:name w:val="A807DF182F2B06419B40C32558574337"/>
    <w:rsid w:val="001E75FE"/>
  </w:style>
  <w:style w:type="paragraph" w:customStyle="1" w:styleId="FE56BD37B217304AB50F60CAE7EB363A">
    <w:name w:val="FE56BD37B217304AB50F60CAE7EB363A"/>
    <w:rsid w:val="001E75FE"/>
  </w:style>
  <w:style w:type="paragraph" w:customStyle="1" w:styleId="1C546531C13D614BB82A6224685D90B1">
    <w:name w:val="1C546531C13D614BB82A6224685D90B1"/>
    <w:rsid w:val="001E75FE"/>
  </w:style>
  <w:style w:type="paragraph" w:customStyle="1" w:styleId="1FE477463A191F4D87F33044AF9DB7DE">
    <w:name w:val="1FE477463A191F4D87F33044AF9DB7DE"/>
    <w:rsid w:val="001E75FE"/>
  </w:style>
  <w:style w:type="paragraph" w:customStyle="1" w:styleId="217FAD8FFB41184A9219138C7A552C87">
    <w:name w:val="217FAD8FFB41184A9219138C7A552C87"/>
    <w:rsid w:val="001E75FE"/>
  </w:style>
  <w:style w:type="paragraph" w:customStyle="1" w:styleId="771A86713E8E93499379DB83C5793156">
    <w:name w:val="771A86713E8E93499379DB83C5793156"/>
    <w:rsid w:val="001E75FE"/>
  </w:style>
  <w:style w:type="paragraph" w:customStyle="1" w:styleId="57767F8DF2C9444E9F71930F836D442F">
    <w:name w:val="57767F8DF2C9444E9F71930F836D442F"/>
    <w:rsid w:val="001E75FE"/>
  </w:style>
  <w:style w:type="paragraph" w:customStyle="1" w:styleId="EC647039868DA14A9984AE89009F316F">
    <w:name w:val="EC647039868DA14A9984AE89009F316F"/>
    <w:rsid w:val="001E75FE"/>
  </w:style>
  <w:style w:type="paragraph" w:customStyle="1" w:styleId="8BE8C291AFA52C4E90A50F9010586D13">
    <w:name w:val="8BE8C291AFA52C4E90A50F9010586D13"/>
    <w:rsid w:val="001E75FE"/>
  </w:style>
  <w:style w:type="paragraph" w:customStyle="1" w:styleId="0518ACAA3AC03F449AB36692051825BE">
    <w:name w:val="0518ACAA3AC03F449AB36692051825BE"/>
    <w:rsid w:val="001E75FE"/>
  </w:style>
  <w:style w:type="paragraph" w:customStyle="1" w:styleId="CD7E5FAE69A0B0409B7EA07F9F91566F">
    <w:name w:val="CD7E5FAE69A0B0409B7EA07F9F91566F"/>
    <w:rsid w:val="001E75FE"/>
  </w:style>
  <w:style w:type="paragraph" w:customStyle="1" w:styleId="D57445FD319C2E44BD04DC2560F37ED8">
    <w:name w:val="D57445FD319C2E44BD04DC2560F37ED8"/>
    <w:rsid w:val="001E75FE"/>
  </w:style>
  <w:style w:type="paragraph" w:customStyle="1" w:styleId="3D88A5C6923A3E44A6B548D783D103E9">
    <w:name w:val="3D88A5C6923A3E44A6B548D783D103E9"/>
    <w:rsid w:val="001E75FE"/>
  </w:style>
  <w:style w:type="paragraph" w:customStyle="1" w:styleId="0A56361860E4BD45AC2848DD56B63815">
    <w:name w:val="0A56361860E4BD45AC2848DD56B63815"/>
    <w:rsid w:val="001E75FE"/>
  </w:style>
  <w:style w:type="paragraph" w:customStyle="1" w:styleId="9DCD454053ED8C40BF36E2DF863E23F6">
    <w:name w:val="9DCD454053ED8C40BF36E2DF863E23F6"/>
    <w:rsid w:val="001E75FE"/>
  </w:style>
  <w:style w:type="paragraph" w:customStyle="1" w:styleId="3671856C7871C749869B33F5EAFE882D">
    <w:name w:val="3671856C7871C749869B33F5EAFE882D"/>
    <w:rsid w:val="001E75FE"/>
  </w:style>
  <w:style w:type="paragraph" w:customStyle="1" w:styleId="147743010664A3409D05F043DEDBB802">
    <w:name w:val="147743010664A3409D05F043DEDBB802"/>
    <w:rsid w:val="001E75FE"/>
  </w:style>
  <w:style w:type="paragraph" w:customStyle="1" w:styleId="5F55D951EE866B4C9B60947CDE705E75">
    <w:name w:val="5F55D951EE866B4C9B60947CDE705E75"/>
    <w:rsid w:val="001E75FE"/>
  </w:style>
  <w:style w:type="paragraph" w:customStyle="1" w:styleId="24EDD867309CE644ABBC35DAC13CB5B9">
    <w:name w:val="24EDD867309CE644ABBC35DAC13CB5B9"/>
    <w:rsid w:val="001E75FE"/>
  </w:style>
  <w:style w:type="paragraph" w:customStyle="1" w:styleId="E07BAFAD5F54324FB04E0B10CCFF3CCC">
    <w:name w:val="E07BAFAD5F54324FB04E0B10CCFF3CCC"/>
    <w:rsid w:val="001E75FE"/>
  </w:style>
  <w:style w:type="paragraph" w:customStyle="1" w:styleId="0D99DD720C3A404E9F31A68B38A990A9">
    <w:name w:val="0D99DD720C3A404E9F31A68B38A990A9"/>
    <w:rsid w:val="001E75FE"/>
  </w:style>
  <w:style w:type="paragraph" w:customStyle="1" w:styleId="71F5677CD7A3F4499932CA5D7D2E046C">
    <w:name w:val="71F5677CD7A3F4499932CA5D7D2E046C"/>
    <w:rsid w:val="001E75FE"/>
  </w:style>
  <w:style w:type="paragraph" w:customStyle="1" w:styleId="A0C0D543B4DEE34AA7BC77EAA1EAA968">
    <w:name w:val="A0C0D543B4DEE34AA7BC77EAA1EAA968"/>
    <w:rsid w:val="001E75FE"/>
  </w:style>
  <w:style w:type="paragraph" w:customStyle="1" w:styleId="1E5711AF05641A41BAC8469FB8DB8B1B">
    <w:name w:val="1E5711AF05641A41BAC8469FB8DB8B1B"/>
    <w:rsid w:val="001E75FE"/>
  </w:style>
  <w:style w:type="paragraph" w:customStyle="1" w:styleId="A6D547E8F3719D4FAB2A6612FF19EAF9">
    <w:name w:val="A6D547E8F3719D4FAB2A6612FF19EAF9"/>
    <w:rsid w:val="001E75FE"/>
  </w:style>
  <w:style w:type="paragraph" w:customStyle="1" w:styleId="D1BC7E7665CF9C4E86F4E3EE0FE58F2F">
    <w:name w:val="D1BC7E7665CF9C4E86F4E3EE0FE58F2F"/>
    <w:rsid w:val="001E75FE"/>
  </w:style>
  <w:style w:type="paragraph" w:customStyle="1" w:styleId="355B69BFFDCDA447A054A1DE99210B89">
    <w:name w:val="355B69BFFDCDA447A054A1DE99210B89"/>
    <w:rsid w:val="001E75FE"/>
  </w:style>
  <w:style w:type="paragraph" w:customStyle="1" w:styleId="E25D1A4361C8AF41A8AFCCE72E6D4D56">
    <w:name w:val="E25D1A4361C8AF41A8AFCCE72E6D4D56"/>
    <w:rsid w:val="001E75FE"/>
  </w:style>
  <w:style w:type="paragraph" w:customStyle="1" w:styleId="727E228C7C6DE341AF882ED06996BAD6">
    <w:name w:val="727E228C7C6DE341AF882ED06996BAD6"/>
    <w:rsid w:val="001E75FE"/>
  </w:style>
  <w:style w:type="paragraph" w:customStyle="1" w:styleId="293869511262594B8969BD348FB75A54">
    <w:name w:val="293869511262594B8969BD348FB75A54"/>
    <w:rsid w:val="001E75FE"/>
  </w:style>
  <w:style w:type="paragraph" w:customStyle="1" w:styleId="370F28557A372F4C8D754D8679639C31">
    <w:name w:val="370F28557A372F4C8D754D8679639C31"/>
    <w:rsid w:val="001E75FE"/>
  </w:style>
  <w:style w:type="paragraph" w:customStyle="1" w:styleId="2BFA3F5CBAAD7342B8DC6CB84F6473FF">
    <w:name w:val="2BFA3F5CBAAD7342B8DC6CB84F6473FF"/>
    <w:rsid w:val="001E75FE"/>
  </w:style>
  <w:style w:type="paragraph" w:customStyle="1" w:styleId="078DFDF45A78894487595D357A1814DD">
    <w:name w:val="078DFDF45A78894487595D357A1814DD"/>
    <w:rsid w:val="001E75FE"/>
  </w:style>
  <w:style w:type="paragraph" w:customStyle="1" w:styleId="9F7DD4E123BF3A4FBEBB33E345712A19">
    <w:name w:val="9F7DD4E123BF3A4FBEBB33E345712A19"/>
    <w:rsid w:val="001E75FE"/>
  </w:style>
  <w:style w:type="paragraph" w:customStyle="1" w:styleId="7C4EA56E1A24A14CACF2342D7276DB1B">
    <w:name w:val="7C4EA56E1A24A14CACF2342D7276DB1B"/>
    <w:rsid w:val="001E75FE"/>
  </w:style>
  <w:style w:type="paragraph" w:customStyle="1" w:styleId="2A9D6ED455EEE04D8E0C347593E1C649">
    <w:name w:val="2A9D6ED455EEE04D8E0C347593E1C649"/>
    <w:rsid w:val="001E75FE"/>
  </w:style>
  <w:style w:type="paragraph" w:customStyle="1" w:styleId="305451106E0B8049ABE17EC31A93CBFB">
    <w:name w:val="305451106E0B8049ABE17EC31A93CBFB"/>
    <w:rsid w:val="001E75FE"/>
  </w:style>
  <w:style w:type="paragraph" w:customStyle="1" w:styleId="F94897426811934CA9694C887FCD428D">
    <w:name w:val="F94897426811934CA9694C887FCD428D"/>
    <w:rsid w:val="001E75FE"/>
  </w:style>
  <w:style w:type="paragraph" w:customStyle="1" w:styleId="AECA9991319E8D429EAE3DD04876ED9B">
    <w:name w:val="AECA9991319E8D429EAE3DD04876ED9B"/>
    <w:rsid w:val="005C32D8"/>
  </w:style>
  <w:style w:type="paragraph" w:customStyle="1" w:styleId="8964D2B80B0B0B4890E44FCF9AC408AF">
    <w:name w:val="8964D2B80B0B0B4890E44FCF9AC408AF"/>
    <w:rsid w:val="005C32D8"/>
  </w:style>
  <w:style w:type="paragraph" w:customStyle="1" w:styleId="7FA67860EF44054895356597240CDFED">
    <w:name w:val="7FA67860EF44054895356597240CDFED"/>
    <w:rsid w:val="005C32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spiration">
      <a:dk1>
        <a:sysClr val="windowText" lastClr="000000"/>
      </a:dk1>
      <a:lt1>
        <a:sysClr val="window" lastClr="FFFFFF"/>
      </a:lt1>
      <a:dk2>
        <a:srgbClr val="2F2F26"/>
      </a:dk2>
      <a:lt2>
        <a:srgbClr val="9FA795"/>
      </a:lt2>
      <a:accent1>
        <a:srgbClr val="749805"/>
      </a:accent1>
      <a:accent2>
        <a:srgbClr val="BACC82"/>
      </a:accent2>
      <a:accent3>
        <a:srgbClr val="6E9EC2"/>
      </a:accent3>
      <a:accent4>
        <a:srgbClr val="2046A5"/>
      </a:accent4>
      <a:accent5>
        <a:srgbClr val="5039C6"/>
      </a:accent5>
      <a:accent6>
        <a:srgbClr val="7411D0"/>
      </a:accent6>
      <a:hlink>
        <a:srgbClr val="FFC000"/>
      </a:hlink>
      <a:folHlink>
        <a:srgbClr val="C0C000"/>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6A2750-6347-5146-9D89-4DD13D89E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26</TotalTime>
  <Pages>1</Pages>
  <Words>270</Words>
  <Characters>1539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1806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Alan Hamlett</dc:title>
  <dc:subject>Alan Hamlett</dc:subject>
  <dc:creator>Alan Hamlett</dc:creator>
  <cp:keywords/>
  <dc:description/>
  <cp:lastModifiedBy>Alan Hamlett</cp:lastModifiedBy>
  <cp:revision>11</cp:revision>
  <cp:lastPrinted>2012-04-06T03:34:00Z</cp:lastPrinted>
  <dcterms:created xsi:type="dcterms:W3CDTF">2012-04-06T03:34:00Z</dcterms:created>
  <dcterms:modified xsi:type="dcterms:W3CDTF">2012-08-08T03:24:00Z</dcterms:modified>
  <cp:category/>
</cp:coreProperties>
</file>